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7EF7F" w14:textId="77777777" w:rsidR="00935E30" w:rsidRDefault="00B341A9">
      <w:pPr>
        <w:pStyle w:val="Title"/>
      </w:pPr>
      <w:r>
        <w:t xml:space="preserve">Lab Assignment </w:t>
      </w:r>
      <w:r w:rsidR="007A415B">
        <w:t>3</w:t>
      </w:r>
      <w:bookmarkStart w:id="0" w:name="_GoBack"/>
      <w:bookmarkEnd w:id="0"/>
    </w:p>
    <w:p w14:paraId="256BBAD2" w14:textId="77777777" w:rsidR="00935E30" w:rsidRDefault="00B341A9">
      <w:pPr>
        <w:pStyle w:val="Heading1"/>
      </w:pPr>
      <w:r>
        <w:t>Task –</w:t>
      </w:r>
      <w:r w:rsidR="00BF51EC">
        <w:t xml:space="preserve"> </w:t>
      </w:r>
      <w:r w:rsidR="007329D3">
        <w:t>Recover the evidence</w:t>
      </w:r>
    </w:p>
    <w:p w14:paraId="30EAE268" w14:textId="77777777" w:rsidR="00935E30" w:rsidRDefault="007329D3">
      <w:r>
        <w:t xml:space="preserve">Officer Jimmy Johns of the UNCC Police Department has asked you to help him catch </w:t>
      </w:r>
      <w:r w:rsidR="006C22D9">
        <w:t xml:space="preserve">a </w:t>
      </w:r>
      <w:proofErr w:type="spellStart"/>
      <w:r w:rsidR="006C22D9">
        <w:t>theif</w:t>
      </w:r>
      <w:proofErr w:type="spellEnd"/>
      <w:r w:rsidR="00B341A9">
        <w:t>. This lab will require access to the Cone Forensics Lab.</w:t>
      </w:r>
      <w:r w:rsidR="00BF51EC">
        <w:t xml:space="preserve"> Items in </w:t>
      </w:r>
      <w:r w:rsidR="00BF51EC" w:rsidRPr="00BF51EC">
        <w:rPr>
          <w:b/>
          <w:color w:val="FF0000"/>
        </w:rPr>
        <w:t>RED/BOLD</w:t>
      </w:r>
      <w:r w:rsidR="00BF51EC" w:rsidRPr="00BF51EC">
        <w:rPr>
          <w:color w:val="FF0000"/>
        </w:rPr>
        <w:t xml:space="preserve"> </w:t>
      </w:r>
      <w:r w:rsidR="00BF51EC">
        <w:t>are deliverable</w:t>
      </w:r>
      <w:r w:rsidR="004B399E">
        <w:t>.</w:t>
      </w:r>
      <w:r w:rsidR="006C22D9">
        <w:t xml:space="preserve"> </w:t>
      </w:r>
    </w:p>
    <w:p w14:paraId="3DFC7AA3" w14:textId="77777777" w:rsidR="006C22D9" w:rsidRDefault="006C22D9" w:rsidP="006C22D9">
      <w:pPr>
        <w:pStyle w:val="ListParagraph"/>
        <w:numPr>
          <w:ilvl w:val="0"/>
          <w:numId w:val="13"/>
        </w:numPr>
        <w:rPr>
          <w:sz w:val="20"/>
          <w:szCs w:val="20"/>
        </w:rPr>
      </w:pPr>
      <w:r>
        <w:rPr>
          <w:sz w:val="20"/>
          <w:szCs w:val="20"/>
        </w:rPr>
        <w:t>Background – a thief has repeatedly stolen computer equipment from classrooms and buildings at the University of North Carolina at Charlotte. Particular items stolen include Apple computers, Apple TVs, iPads and iPhones. Officer Johns noticed a shifty looking individual around Woodward Hall on February 23</w:t>
      </w:r>
      <w:r w:rsidRPr="006C22D9">
        <w:rPr>
          <w:sz w:val="20"/>
          <w:szCs w:val="20"/>
          <w:vertAlign w:val="superscript"/>
        </w:rPr>
        <w:t>rd</w:t>
      </w:r>
      <w:r>
        <w:rPr>
          <w:sz w:val="20"/>
          <w:szCs w:val="20"/>
        </w:rPr>
        <w:t xml:space="preserve"> of 2016. Several people pointed this individual out to Officer Johns, to include Professor Lloyd </w:t>
      </w:r>
      <w:proofErr w:type="spellStart"/>
      <w:r>
        <w:rPr>
          <w:sz w:val="20"/>
          <w:szCs w:val="20"/>
        </w:rPr>
        <w:t>Chudley</w:t>
      </w:r>
      <w:proofErr w:type="spellEnd"/>
      <w:r>
        <w:rPr>
          <w:sz w:val="20"/>
          <w:szCs w:val="20"/>
        </w:rPr>
        <w:t xml:space="preserve"> Alexander, student Willie Mayes Hayes and the Janitor, old Mr. McFarlane.. </w:t>
      </w:r>
      <w:proofErr w:type="gramStart"/>
      <w:r>
        <w:rPr>
          <w:sz w:val="20"/>
          <w:szCs w:val="20"/>
        </w:rPr>
        <w:t>or</w:t>
      </w:r>
      <w:proofErr w:type="gramEnd"/>
      <w:r>
        <w:rPr>
          <w:sz w:val="20"/>
          <w:szCs w:val="20"/>
        </w:rPr>
        <w:t xml:space="preserve"> Seth as everyone calls him. Woodward hall is </w:t>
      </w:r>
      <w:r w:rsidR="00E12D17">
        <w:rPr>
          <w:sz w:val="20"/>
          <w:szCs w:val="20"/>
        </w:rPr>
        <w:t>one of the</w:t>
      </w:r>
      <w:r>
        <w:rPr>
          <w:sz w:val="20"/>
          <w:szCs w:val="20"/>
        </w:rPr>
        <w:t xml:space="preserve"> building</w:t>
      </w:r>
      <w:r w:rsidR="00E12D17">
        <w:rPr>
          <w:sz w:val="20"/>
          <w:szCs w:val="20"/>
        </w:rPr>
        <w:t>s</w:t>
      </w:r>
      <w:r>
        <w:rPr>
          <w:sz w:val="20"/>
          <w:szCs w:val="20"/>
        </w:rPr>
        <w:t xml:space="preserve"> where </w:t>
      </w:r>
      <w:r w:rsidR="00E12D17">
        <w:rPr>
          <w:sz w:val="20"/>
          <w:szCs w:val="20"/>
        </w:rPr>
        <w:t xml:space="preserve">items have gone missing or reported </w:t>
      </w:r>
      <w:r>
        <w:rPr>
          <w:sz w:val="20"/>
          <w:szCs w:val="20"/>
        </w:rPr>
        <w:t>stolen.</w:t>
      </w:r>
    </w:p>
    <w:p w14:paraId="19F9844D" w14:textId="77777777" w:rsidR="006C22D9" w:rsidRDefault="006C22D9" w:rsidP="006C22D9">
      <w:pPr>
        <w:pStyle w:val="ListParagraph"/>
        <w:numPr>
          <w:ilvl w:val="0"/>
          <w:numId w:val="13"/>
        </w:numPr>
        <w:rPr>
          <w:sz w:val="20"/>
          <w:szCs w:val="20"/>
        </w:rPr>
      </w:pPr>
      <w:r>
        <w:rPr>
          <w:sz w:val="20"/>
          <w:szCs w:val="20"/>
        </w:rPr>
        <w:t xml:space="preserve">Officer Johns provided you with a forensic image he made of the subject’s </w:t>
      </w:r>
      <w:proofErr w:type="spellStart"/>
      <w:r>
        <w:rPr>
          <w:sz w:val="20"/>
          <w:szCs w:val="20"/>
        </w:rPr>
        <w:t>thumbdrive</w:t>
      </w:r>
      <w:proofErr w:type="spellEnd"/>
      <w:r>
        <w:rPr>
          <w:sz w:val="20"/>
          <w:szCs w:val="20"/>
        </w:rPr>
        <w:t>, which was provided on consent after the officer stopped him on his bike. The subject also had an iPhone 6s in his pocket which he did not provide. His backpack contained several iPads, a Mac Mini with a sticker scraped off and an Apple laptop computer which Officer Johns seized later with a warrant.</w:t>
      </w:r>
    </w:p>
    <w:p w14:paraId="14554396" w14:textId="77777777" w:rsidR="006C22D9" w:rsidRDefault="006C22D9" w:rsidP="006C22D9">
      <w:pPr>
        <w:pStyle w:val="ListParagraph"/>
        <w:numPr>
          <w:ilvl w:val="0"/>
          <w:numId w:val="13"/>
        </w:numPr>
        <w:rPr>
          <w:sz w:val="20"/>
          <w:szCs w:val="20"/>
        </w:rPr>
      </w:pPr>
      <w:r>
        <w:rPr>
          <w:sz w:val="20"/>
          <w:szCs w:val="20"/>
        </w:rPr>
        <w:t>Officer Johns wants you to find any information you can to show that the individual was scouting for items to steal</w:t>
      </w:r>
      <w:r w:rsidR="00E12D17">
        <w:rPr>
          <w:sz w:val="20"/>
          <w:szCs w:val="20"/>
        </w:rPr>
        <w:t xml:space="preserve"> from Woodward.</w:t>
      </w:r>
    </w:p>
    <w:p w14:paraId="260E7B27" w14:textId="77777777" w:rsidR="00E12D17" w:rsidRDefault="00E12D17" w:rsidP="006C22D9">
      <w:pPr>
        <w:pStyle w:val="ListParagraph"/>
        <w:numPr>
          <w:ilvl w:val="0"/>
          <w:numId w:val="13"/>
        </w:numPr>
        <w:rPr>
          <w:sz w:val="20"/>
          <w:szCs w:val="20"/>
        </w:rPr>
      </w:pPr>
      <w:r w:rsidRPr="00C86C8F">
        <w:rPr>
          <w:b/>
          <w:color w:val="FF0000"/>
          <w:sz w:val="20"/>
          <w:szCs w:val="20"/>
        </w:rPr>
        <w:t>You should provide any photographs relevant to the investigation and describe your findings in a SANS style forensics report</w:t>
      </w:r>
      <w:r>
        <w:rPr>
          <w:sz w:val="20"/>
          <w:szCs w:val="20"/>
        </w:rPr>
        <w:t>.</w:t>
      </w:r>
    </w:p>
    <w:p w14:paraId="149760B6" w14:textId="77777777" w:rsidR="00E12D17" w:rsidRPr="006C22D9" w:rsidRDefault="00E12D17" w:rsidP="006C22D9">
      <w:pPr>
        <w:pStyle w:val="ListParagraph"/>
        <w:numPr>
          <w:ilvl w:val="0"/>
          <w:numId w:val="13"/>
        </w:numPr>
        <w:rPr>
          <w:sz w:val="20"/>
          <w:szCs w:val="20"/>
        </w:rPr>
      </w:pPr>
      <w:r>
        <w:rPr>
          <w:sz w:val="20"/>
          <w:szCs w:val="20"/>
        </w:rPr>
        <w:t>Officer Johns expects that if charged, the subject will go to trial so you should be prepared to testify.</w:t>
      </w:r>
    </w:p>
    <w:sectPr w:rsidR="00E12D17" w:rsidRPr="006C22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271545"/>
    <w:multiLevelType w:val="hybridMultilevel"/>
    <w:tmpl w:val="979CC4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A9"/>
    <w:rsid w:val="00084F2D"/>
    <w:rsid w:val="003A7CB0"/>
    <w:rsid w:val="00424A25"/>
    <w:rsid w:val="00464CF6"/>
    <w:rsid w:val="004B399E"/>
    <w:rsid w:val="005115C0"/>
    <w:rsid w:val="005C3194"/>
    <w:rsid w:val="00626AED"/>
    <w:rsid w:val="006C22D9"/>
    <w:rsid w:val="007329D3"/>
    <w:rsid w:val="007A415B"/>
    <w:rsid w:val="00917074"/>
    <w:rsid w:val="00935E30"/>
    <w:rsid w:val="00B341A9"/>
    <w:rsid w:val="00BC01C2"/>
    <w:rsid w:val="00BF51EC"/>
    <w:rsid w:val="00C86C8F"/>
    <w:rsid w:val="00E12D17"/>
    <w:rsid w:val="00FB277B"/>
    <w:rsid w:val="00FB325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2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341A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\Users\Browser\AppData\Roaming\Microsoft\Templates\Report design (blank).dotx</Template>
  <TotalTime>0</TotalTime>
  <Pages>1</Pages>
  <Words>236</Words>
  <Characters>1350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Browser</dc:creator>
  <cp:keywords/>
  <cp:lastModifiedBy>browser</cp:lastModifiedBy>
  <cp:revision>4</cp:revision>
  <dcterms:created xsi:type="dcterms:W3CDTF">2016-02-23T22:35:00Z</dcterms:created>
  <dcterms:modified xsi:type="dcterms:W3CDTF">2017-02-07T21:32:00Z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